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2F113" w14:textId="77777777" w:rsidR="00A86EAB" w:rsidRDefault="007E5B67">
      <w:pPr>
        <w:spacing w:before="150" w:after="150"/>
        <w:jc w:val="center"/>
        <w:outlineLvl w:val="1"/>
        <w:rPr>
          <w:b/>
          <w:bCs/>
          <w:color w:val="444444"/>
          <w:spacing w:val="300"/>
          <w:kern w:val="36"/>
          <w:sz w:val="48"/>
          <w:szCs w:val="48"/>
        </w:rPr>
      </w:pPr>
      <w:r>
        <w:rPr>
          <w:rFonts w:hint="eastAsia"/>
          <w:b/>
          <w:bCs/>
          <w:color w:val="444444"/>
          <w:spacing w:val="300"/>
          <w:kern w:val="36"/>
          <w:sz w:val="48"/>
          <w:szCs w:val="48"/>
        </w:rPr>
        <w:t>郎啸宇</w:t>
      </w:r>
    </w:p>
    <w:p w14:paraId="41C76654" w14:textId="1C8D0B86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年龄：</w:t>
      </w:r>
      <w:r w:rsidR="008C2106">
        <w:rPr>
          <w:rFonts w:hint="eastAsia"/>
          <w:color w:val="444444"/>
          <w:sz w:val="21"/>
          <w:szCs w:val="21"/>
        </w:rPr>
        <w:t>26</w:t>
      </w:r>
    </w:p>
    <w:p w14:paraId="19AD8B3F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性别：</w:t>
      </w:r>
      <w:r>
        <w:rPr>
          <w:rFonts w:hint="eastAsia"/>
          <w:color w:val="444444"/>
          <w:sz w:val="21"/>
          <w:szCs w:val="21"/>
        </w:rPr>
        <w:t>男</w:t>
      </w:r>
    </w:p>
    <w:p w14:paraId="31C3A47D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籍贯：</w:t>
      </w:r>
      <w:r>
        <w:rPr>
          <w:rFonts w:hint="eastAsia"/>
          <w:color w:val="444444"/>
          <w:sz w:val="21"/>
          <w:szCs w:val="21"/>
        </w:rPr>
        <w:t>河南</w:t>
      </w:r>
    </w:p>
    <w:p w14:paraId="398A1685" w14:textId="240A6DC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工作年限：</w:t>
      </w:r>
      <w:r>
        <w:rPr>
          <w:rFonts w:hint="eastAsia"/>
          <w:color w:val="444444"/>
          <w:sz w:val="21"/>
          <w:szCs w:val="21"/>
        </w:rPr>
        <w:t>1</w:t>
      </w:r>
      <w:r w:rsidR="008C2106">
        <w:rPr>
          <w:rFonts w:hint="eastAsia"/>
          <w:color w:val="444444"/>
          <w:sz w:val="21"/>
          <w:szCs w:val="21"/>
        </w:rPr>
        <w:t>半</w:t>
      </w:r>
      <w:r>
        <w:rPr>
          <w:rFonts w:hint="eastAsia"/>
          <w:color w:val="444444"/>
          <w:sz w:val="21"/>
          <w:szCs w:val="21"/>
        </w:rPr>
        <w:t>年</w:t>
      </w:r>
    </w:p>
    <w:p w14:paraId="018EAE42" w14:textId="41CBF9BD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移动电话：</w:t>
      </w:r>
      <w:r w:rsidR="00FF541A">
        <w:rPr>
          <w:rFonts w:hint="eastAsia"/>
          <w:b/>
          <w:bCs/>
          <w:color w:val="444444"/>
          <w:sz w:val="21"/>
          <w:szCs w:val="21"/>
        </w:rPr>
        <w:t>18810032068</w:t>
      </w:r>
      <w:bookmarkStart w:id="0" w:name="_GoBack"/>
      <w:bookmarkEnd w:id="0"/>
    </w:p>
    <w:p w14:paraId="59BFC775" w14:textId="77777777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QQ：276281118</w:t>
      </w:r>
    </w:p>
    <w:p w14:paraId="2D53B729" w14:textId="659BEEA4" w:rsidR="00A86EAB" w:rsidRDefault="007E5B67">
      <w:pPr>
        <w:spacing w:line="360" w:lineRule="atLeast"/>
        <w:ind w:firstLine="480"/>
        <w:rPr>
          <w:color w:val="444444"/>
          <w:sz w:val="21"/>
          <w:szCs w:val="21"/>
        </w:rPr>
      </w:pPr>
      <w:r>
        <w:rPr>
          <w:rFonts w:hint="eastAsia"/>
          <w:b/>
          <w:bCs/>
          <w:color w:val="444444"/>
          <w:sz w:val="21"/>
          <w:szCs w:val="21"/>
        </w:rPr>
        <w:t>邮箱：</w:t>
      </w:r>
      <w:r w:rsidR="008C2106">
        <w:rPr>
          <w:b/>
          <w:bCs/>
          <w:color w:val="444444"/>
          <w:sz w:val="21"/>
          <w:szCs w:val="21"/>
        </w:rPr>
        <w:t>webdeveloperfox@gmail.com</w:t>
      </w:r>
    </w:p>
    <w:p w14:paraId="7FA67529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273901140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求职意向</w:t>
      </w:r>
    </w:p>
    <w:p w14:paraId="2FE99ADC" w14:textId="77777777" w:rsidR="00A86EAB" w:rsidRDefault="007E5B67">
      <w:pPr>
        <w:pStyle w:val="fontw1"/>
        <w:rPr>
          <w:b/>
          <w:color w:val="444444"/>
        </w:rPr>
      </w:pPr>
      <w:r>
        <w:rPr>
          <w:rFonts w:hint="eastAsia"/>
          <w:color w:val="444444"/>
        </w:rPr>
        <w:t xml:space="preserve">   </w:t>
      </w:r>
      <w:r>
        <w:rPr>
          <w:rFonts w:hint="eastAsia"/>
          <w:b/>
          <w:color w:val="444444"/>
        </w:rPr>
        <w:t>web前端工程师</w:t>
      </w:r>
    </w:p>
    <w:p w14:paraId="2FE6B23B" w14:textId="77777777" w:rsidR="00A86EAB" w:rsidRDefault="00A86EAB">
      <w:pPr>
        <w:pStyle w:val="fontw1"/>
        <w:rPr>
          <w:b/>
          <w:color w:val="444444"/>
        </w:rPr>
      </w:pPr>
    </w:p>
    <w:p w14:paraId="40503FC6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675376438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工作经历</w:t>
      </w:r>
    </w:p>
    <w:p w14:paraId="1B52594B" w14:textId="7D3F1CD3" w:rsidR="008C2106" w:rsidRDefault="007E5B67">
      <w:pPr>
        <w:pStyle w:val="fontw1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</w:r>
      <w:r w:rsidR="008C2106">
        <w:rPr>
          <w:color w:val="444444"/>
          <w:sz w:val="21"/>
          <w:szCs w:val="21"/>
        </w:rPr>
        <w:t xml:space="preserve">2015.10 – </w:t>
      </w:r>
      <w:r w:rsidR="008C2106">
        <w:rPr>
          <w:rFonts w:hint="eastAsia"/>
          <w:color w:val="444444"/>
          <w:sz w:val="21"/>
          <w:szCs w:val="21"/>
        </w:rPr>
        <w:t>至今 世纪鼎利</w:t>
      </w:r>
    </w:p>
    <w:p w14:paraId="61AB6D90" w14:textId="31F52A15" w:rsidR="00A86EAB" w:rsidRDefault="007E5B67" w:rsidP="008C2106">
      <w:pPr>
        <w:pStyle w:val="fontw1"/>
        <w:ind w:firstLine="42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2015.03 –</w:t>
      </w:r>
      <w:r w:rsidR="008C2106">
        <w:rPr>
          <w:rFonts w:hint="eastAsia"/>
          <w:color w:val="444444"/>
          <w:sz w:val="21"/>
          <w:szCs w:val="21"/>
        </w:rPr>
        <w:t xml:space="preserve"> 2015.10</w:t>
      </w:r>
      <w:r>
        <w:rPr>
          <w:rFonts w:hint="eastAsia"/>
          <w:color w:val="444444"/>
          <w:sz w:val="21"/>
          <w:szCs w:val="21"/>
        </w:rPr>
        <w:t xml:space="preserve">   北京米修兔信息技术有限公司 </w:t>
      </w:r>
      <w:r w:rsidR="008C2106">
        <w:rPr>
          <w:rFonts w:hint="eastAsia"/>
          <w:color w:val="444444"/>
          <w:sz w:val="21"/>
          <w:szCs w:val="21"/>
        </w:rPr>
        <w:t xml:space="preserve">  离职原因： 公司解散</w:t>
      </w:r>
    </w:p>
    <w:p w14:paraId="089716F7" w14:textId="599F096E" w:rsidR="00A86EAB" w:rsidRDefault="007E5B67">
      <w:pPr>
        <w:pStyle w:val="fontw1"/>
        <w:rPr>
          <w:b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    2014.10 - 2015.02 北京修神马科技有限公司</w:t>
      </w:r>
      <w:r>
        <w:rPr>
          <w:rFonts w:hint="eastAsia"/>
          <w:b/>
          <w:color w:val="444444"/>
          <w:sz w:val="21"/>
          <w:szCs w:val="21"/>
        </w:rPr>
        <w:t xml:space="preserve"> </w:t>
      </w:r>
      <w:r w:rsidR="008C2106">
        <w:rPr>
          <w:rFonts w:hint="eastAsia"/>
          <w:b/>
          <w:color w:val="444444"/>
          <w:sz w:val="21"/>
          <w:szCs w:val="21"/>
        </w:rPr>
        <w:t xml:space="preserve"> 离职原因： 公司解散</w:t>
      </w:r>
    </w:p>
    <w:p w14:paraId="6FC1F225" w14:textId="4AAB5C43" w:rsidR="00A86EAB" w:rsidRPr="003D3439" w:rsidRDefault="007E5B67">
      <w:pPr>
        <w:pStyle w:val="fontw1"/>
        <w:rPr>
          <w:b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 xml:space="preserve">    2012.02 - 2013.02 高德地图 </w:t>
      </w:r>
      <w:r>
        <w:rPr>
          <w:rFonts w:hint="eastAsia"/>
          <w:b/>
          <w:color w:val="444444"/>
          <w:sz w:val="21"/>
          <w:szCs w:val="21"/>
        </w:rPr>
        <w:t>数据采集员</w:t>
      </w:r>
      <w:r w:rsidR="008C2106">
        <w:rPr>
          <w:b/>
          <w:color w:val="444444"/>
          <w:sz w:val="21"/>
          <w:szCs w:val="21"/>
        </w:rPr>
        <w:t xml:space="preserve">  </w:t>
      </w:r>
      <w:r w:rsidR="008C2106">
        <w:rPr>
          <w:rFonts w:hint="eastAsia"/>
          <w:b/>
          <w:color w:val="444444"/>
          <w:sz w:val="21"/>
          <w:szCs w:val="21"/>
        </w:rPr>
        <w:t>离职原因： 个人原因</w:t>
      </w:r>
    </w:p>
    <w:p w14:paraId="7E735964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413503704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教育背景</w:t>
      </w:r>
    </w:p>
    <w:p w14:paraId="2A395D85" w14:textId="77777777" w:rsidR="00A86EAB" w:rsidRDefault="007E5B67">
      <w:pPr>
        <w:pStyle w:val="fontw1"/>
        <w:ind w:firstLine="400"/>
        <w:rPr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>2009.09 - 2011.06</w:t>
      </w:r>
      <w:r>
        <w:rPr>
          <w:rFonts w:hint="eastAsia"/>
          <w:color w:val="444444"/>
          <w:sz w:val="21"/>
          <w:szCs w:val="21"/>
        </w:rPr>
        <w:t xml:space="preserve"> 中央广播电视大学信息工程学区 法学 (专科) </w:t>
      </w:r>
    </w:p>
    <w:p w14:paraId="75C58B75" w14:textId="77777777" w:rsidR="00A86EAB" w:rsidRDefault="007E5B67">
      <w:pPr>
        <w:pStyle w:val="fontw1"/>
        <w:ind w:firstLine="1400"/>
        <w:rPr>
          <w:b/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>主修课程：</w:t>
      </w:r>
    </w:p>
    <w:p w14:paraId="36840708" w14:textId="77777777" w:rsidR="00A86EAB" w:rsidRDefault="007E5B67">
      <w:pPr>
        <w:pStyle w:val="fontw1"/>
        <w:ind w:left="1120" w:firstLine="140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宪法、行政法与行政诉讼法、刑法、刑事诉讼法、民法、民事诉讼法学、计算机应用基础</w:t>
      </w:r>
    </w:p>
    <w:p w14:paraId="020E9DBE" w14:textId="77777777" w:rsidR="00A86EAB" w:rsidRDefault="00A86EAB">
      <w:pPr>
        <w:pStyle w:val="fontw1"/>
        <w:ind w:firstLine="1400"/>
        <w:rPr>
          <w:color w:val="444444"/>
          <w:sz w:val="21"/>
          <w:szCs w:val="21"/>
        </w:rPr>
      </w:pPr>
    </w:p>
    <w:p w14:paraId="05C641B7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323847983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培训经历</w:t>
      </w:r>
    </w:p>
    <w:p w14:paraId="21D3CC19" w14:textId="7ADC8F08" w:rsidR="00A86EAB" w:rsidRDefault="007E5B67">
      <w:pPr>
        <w:pStyle w:val="fontw1"/>
        <w:ind w:firstLine="400"/>
        <w:rPr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>2014.04 - 2014.</w:t>
      </w:r>
      <w:r w:rsidR="002E75BD">
        <w:rPr>
          <w:rFonts w:hint="eastAsia"/>
          <w:b/>
          <w:color w:val="444444"/>
          <w:sz w:val="21"/>
          <w:szCs w:val="21"/>
        </w:rPr>
        <w:t>09</w:t>
      </w:r>
      <w:r>
        <w:rPr>
          <w:rFonts w:hint="eastAsia"/>
          <w:color w:val="444444"/>
          <w:sz w:val="21"/>
          <w:szCs w:val="21"/>
        </w:rPr>
        <w:t xml:space="preserve"> 火星时代实训基地高级UI设计</w:t>
      </w:r>
    </w:p>
    <w:p w14:paraId="5549918B" w14:textId="77777777" w:rsidR="00A86EAB" w:rsidRDefault="007E5B67">
      <w:pPr>
        <w:pStyle w:val="fontw1"/>
        <w:ind w:firstLine="1380"/>
        <w:rPr>
          <w:b/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 xml:space="preserve">主修课程：  </w:t>
      </w:r>
    </w:p>
    <w:p w14:paraId="0261747A" w14:textId="77777777" w:rsidR="00A86EAB" w:rsidRDefault="007E5B67">
      <w:pPr>
        <w:pStyle w:val="fontw1"/>
        <w:ind w:left="1140" w:firstLine="1380"/>
        <w:rPr>
          <w:color w:val="444444"/>
          <w:sz w:val="21"/>
          <w:szCs w:val="21"/>
        </w:rPr>
      </w:pPr>
      <w:r>
        <w:rPr>
          <w:rFonts w:hint="eastAsia"/>
          <w:b/>
          <w:color w:val="444444"/>
          <w:sz w:val="21"/>
          <w:szCs w:val="21"/>
        </w:rPr>
        <w:t xml:space="preserve">UI设计 : </w:t>
      </w:r>
      <w:r>
        <w:rPr>
          <w:rFonts w:hint="eastAsia"/>
          <w:color w:val="444444"/>
          <w:sz w:val="21"/>
          <w:szCs w:val="21"/>
        </w:rPr>
        <w:t>图形界面设计基础，Web端界面设计，平面广告印刷品设计，交互设计，移动端界面设计</w:t>
      </w:r>
    </w:p>
    <w:p w14:paraId="6FBE288F" w14:textId="77777777" w:rsidR="00A86EAB" w:rsidRDefault="007E5B67">
      <w:pPr>
        <w:pStyle w:val="fontw1"/>
        <w:ind w:firstLine="138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ab/>
        <w:t>Web 前端 : html/</w:t>
      </w:r>
      <w:proofErr w:type="spellStart"/>
      <w:r>
        <w:rPr>
          <w:rFonts w:hint="eastAsia"/>
          <w:color w:val="444444"/>
          <w:sz w:val="21"/>
          <w:szCs w:val="21"/>
        </w:rPr>
        <w:t>css,js</w:t>
      </w:r>
      <w:proofErr w:type="spellEnd"/>
      <w:r>
        <w:rPr>
          <w:rFonts w:hint="eastAsia"/>
          <w:color w:val="444444"/>
          <w:sz w:val="21"/>
          <w:szCs w:val="21"/>
        </w:rPr>
        <w:t>基础,</w:t>
      </w:r>
      <w:proofErr w:type="spellStart"/>
      <w:r>
        <w:rPr>
          <w:rFonts w:hint="eastAsia"/>
          <w:color w:val="444444"/>
          <w:sz w:val="21"/>
          <w:szCs w:val="21"/>
        </w:rPr>
        <w:t>jquery</w:t>
      </w:r>
      <w:proofErr w:type="spellEnd"/>
      <w:r>
        <w:rPr>
          <w:rFonts w:hint="eastAsia"/>
          <w:color w:val="444444"/>
          <w:sz w:val="21"/>
          <w:szCs w:val="21"/>
        </w:rPr>
        <w:t>基础</w:t>
      </w:r>
    </w:p>
    <w:p w14:paraId="6D26F7A6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35879263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技术特长/职业技能</w:t>
      </w:r>
    </w:p>
    <w:p w14:paraId="69C5D8CA" w14:textId="0912F366" w:rsidR="00A86EAB" w:rsidRDefault="007E5B67" w:rsidP="008C2106">
      <w:pPr>
        <w:ind w:firstLine="42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hint="eastAsia"/>
          <w:color w:val="444444"/>
          <w:sz w:val="21"/>
          <w:szCs w:val="21"/>
        </w:rPr>
        <w:t>1.</w:t>
      </w:r>
      <w:r w:rsidR="008C2106" w:rsidRPr="008C2106">
        <w:rPr>
          <w:rFonts w:hint="eastAsia"/>
          <w:color w:val="444444"/>
          <w:sz w:val="21"/>
          <w:szCs w:val="21"/>
        </w:rPr>
        <w:t>熟悉</w:t>
      </w:r>
      <w:r w:rsidR="008C2106" w:rsidRPr="008C2106">
        <w:rPr>
          <w:color w:val="444444"/>
          <w:sz w:val="21"/>
          <w:szCs w:val="21"/>
        </w:rPr>
        <w:t>HTML/CSS，能够书写语义合理，结构清晰，易维护的HTML结构</w:t>
      </w:r>
      <w:r>
        <w:rPr>
          <w:rFonts w:hint="eastAsia"/>
          <w:color w:val="444444"/>
          <w:sz w:val="21"/>
          <w:szCs w:val="21"/>
        </w:rPr>
        <w:t xml:space="preserve">; </w:t>
      </w:r>
    </w:p>
    <w:p w14:paraId="661A9C64" w14:textId="2971A19B" w:rsidR="00A86EAB" w:rsidRDefault="007E5B67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2.</w:t>
      </w:r>
      <w:r w:rsidR="008C2106" w:rsidRPr="008C2106">
        <w:rPr>
          <w:rFonts w:hint="eastAsia"/>
          <w:color w:val="444444"/>
          <w:sz w:val="21"/>
          <w:szCs w:val="21"/>
        </w:rPr>
        <w:t>熟悉</w:t>
      </w:r>
      <w:r w:rsidR="008C2106" w:rsidRPr="008C2106">
        <w:rPr>
          <w:color w:val="444444"/>
          <w:sz w:val="21"/>
          <w:szCs w:val="21"/>
        </w:rPr>
        <w:t>JavaScript, 了解作用域链, 原型, 原型链, ES6, 闭包等应用</w:t>
      </w:r>
      <w:r w:rsidR="008C2106">
        <w:rPr>
          <w:color w:val="444444"/>
          <w:sz w:val="21"/>
          <w:szCs w:val="21"/>
        </w:rPr>
        <w:t>;</w:t>
      </w:r>
    </w:p>
    <w:p w14:paraId="4BDBE815" w14:textId="0751792D" w:rsidR="00A86EAB" w:rsidRDefault="007E5B67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lastRenderedPageBreak/>
        <w:t>3.</w:t>
      </w:r>
      <w:r w:rsidR="008C2106">
        <w:rPr>
          <w:rFonts w:hint="eastAsia"/>
          <w:color w:val="444444"/>
          <w:sz w:val="21"/>
          <w:szCs w:val="21"/>
        </w:rPr>
        <w:t>熟悉</w:t>
      </w:r>
      <w:r w:rsidR="008C2106" w:rsidRPr="008C2106">
        <w:rPr>
          <w:color w:val="444444"/>
          <w:sz w:val="21"/>
          <w:szCs w:val="21"/>
        </w:rPr>
        <w:t xml:space="preserve">node基本应用, 常用模块使用, 路由设计, </w:t>
      </w:r>
      <w:proofErr w:type="spellStart"/>
      <w:r w:rsidR="008C2106" w:rsidRPr="008C2106">
        <w:rPr>
          <w:color w:val="444444"/>
          <w:sz w:val="21"/>
          <w:szCs w:val="21"/>
        </w:rPr>
        <w:t>RESTful</w:t>
      </w:r>
      <w:proofErr w:type="spellEnd"/>
      <w:r w:rsidR="008C2106" w:rsidRPr="008C2106">
        <w:rPr>
          <w:color w:val="444444"/>
          <w:sz w:val="21"/>
          <w:szCs w:val="21"/>
        </w:rPr>
        <w:t xml:space="preserve"> ,express, JSON Web Token 应用, 单点登录</w:t>
      </w:r>
      <w:r>
        <w:rPr>
          <w:rFonts w:hint="eastAsia"/>
          <w:color w:val="444444"/>
          <w:sz w:val="21"/>
          <w:szCs w:val="21"/>
        </w:rPr>
        <w:t>;</w:t>
      </w:r>
    </w:p>
    <w:p w14:paraId="5BD5697D" w14:textId="10455ABA" w:rsidR="004A7266" w:rsidRDefault="00AE5AE0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4</w:t>
      </w:r>
      <w:r w:rsidR="004A7266">
        <w:rPr>
          <w:rFonts w:hint="eastAsia"/>
          <w:color w:val="444444"/>
          <w:sz w:val="21"/>
          <w:szCs w:val="21"/>
        </w:rPr>
        <w:t>.</w:t>
      </w:r>
      <w:r w:rsidR="008C2106" w:rsidRPr="008C2106">
        <w:rPr>
          <w:color w:val="444444"/>
          <w:sz w:val="21"/>
          <w:szCs w:val="21"/>
        </w:rPr>
        <w:t>mongoDB基本使用, CRUD</w:t>
      </w:r>
      <w:r w:rsidR="004A7266">
        <w:rPr>
          <w:rFonts w:hint="eastAsia"/>
          <w:color w:val="444444"/>
          <w:sz w:val="21"/>
          <w:szCs w:val="21"/>
        </w:rPr>
        <w:t>;</w:t>
      </w:r>
    </w:p>
    <w:p w14:paraId="789A7BC7" w14:textId="77777777" w:rsidR="008C2106" w:rsidRDefault="00AE5AE0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5</w:t>
      </w:r>
      <w:r w:rsidR="004A7266">
        <w:rPr>
          <w:rFonts w:hint="eastAsia"/>
          <w:color w:val="444444"/>
          <w:sz w:val="21"/>
          <w:szCs w:val="21"/>
        </w:rPr>
        <w:t>.</w:t>
      </w:r>
      <w:r w:rsidR="008C2106" w:rsidRPr="008C2106">
        <w:rPr>
          <w:rFonts w:hint="eastAsia"/>
          <w:color w:val="444444"/>
          <w:sz w:val="21"/>
          <w:szCs w:val="21"/>
        </w:rPr>
        <w:t>熟悉</w:t>
      </w:r>
      <w:r w:rsidR="008C2106" w:rsidRPr="008C2106">
        <w:rPr>
          <w:color w:val="444444"/>
          <w:sz w:val="21"/>
          <w:szCs w:val="21"/>
        </w:rPr>
        <w:t>React, 生命周期, 数据传递, 组件化, 虚拟DOM, 了解服务端渲染同构</w:t>
      </w:r>
      <w:r w:rsidR="008C2106">
        <w:rPr>
          <w:rFonts w:hint="eastAsia"/>
          <w:color w:val="444444"/>
          <w:sz w:val="21"/>
          <w:szCs w:val="21"/>
        </w:rPr>
        <w:t>，以及</w:t>
      </w:r>
      <w:proofErr w:type="spellStart"/>
      <w:r w:rsidR="008C2106">
        <w:rPr>
          <w:color w:val="444444"/>
          <w:sz w:val="21"/>
          <w:szCs w:val="21"/>
        </w:rPr>
        <w:t>Redux</w:t>
      </w:r>
      <w:proofErr w:type="spellEnd"/>
      <w:r w:rsidR="008C2106">
        <w:rPr>
          <w:rFonts w:hint="eastAsia"/>
          <w:color w:val="444444"/>
          <w:sz w:val="21"/>
          <w:szCs w:val="21"/>
        </w:rPr>
        <w:t xml:space="preserve"> 架构 管理数据流</w:t>
      </w:r>
      <w:r w:rsidR="008C2106">
        <w:rPr>
          <w:color w:val="444444"/>
          <w:sz w:val="21"/>
          <w:szCs w:val="21"/>
        </w:rPr>
        <w:t>;</w:t>
      </w:r>
    </w:p>
    <w:p w14:paraId="756233E4" w14:textId="38969413" w:rsidR="008C2106" w:rsidRDefault="008C2106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6.</w:t>
      </w:r>
      <w:r w:rsidRPr="008C2106">
        <w:rPr>
          <w:rFonts w:hint="eastAsia"/>
          <w:color w:val="444444"/>
          <w:sz w:val="21"/>
          <w:szCs w:val="21"/>
        </w:rPr>
        <w:t>熟悉</w:t>
      </w:r>
      <w:r w:rsidRPr="008C2106">
        <w:rPr>
          <w:color w:val="444444"/>
          <w:sz w:val="21"/>
          <w:szCs w:val="21"/>
        </w:rPr>
        <w:t>Jade模板引擎, 以及SCSS 预处理器, CSS Modules 模块化工具</w:t>
      </w:r>
      <w:r>
        <w:rPr>
          <w:color w:val="444444"/>
          <w:sz w:val="21"/>
          <w:szCs w:val="21"/>
        </w:rPr>
        <w:t>;</w:t>
      </w:r>
    </w:p>
    <w:p w14:paraId="09CA7FD4" w14:textId="2D7B049C" w:rsidR="008C2106" w:rsidRDefault="008C2106" w:rsidP="008C2106">
      <w:pPr>
        <w:pStyle w:val="nofw1"/>
        <w:ind w:firstLine="420"/>
        <w:jc w:val="both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7.w</w:t>
      </w:r>
      <w:r w:rsidRPr="008C2106">
        <w:rPr>
          <w:color w:val="444444"/>
          <w:sz w:val="21"/>
          <w:szCs w:val="21"/>
        </w:rPr>
        <w:t>ebpack, gulp,  前端自动化工具的使用</w:t>
      </w:r>
    </w:p>
    <w:p w14:paraId="1F36E753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1642298123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自我评价</w:t>
      </w:r>
    </w:p>
    <w:p w14:paraId="3E0C9830" w14:textId="5CED2DB8" w:rsidR="008C2106" w:rsidRDefault="008C2106" w:rsidP="008C2106">
      <w:pPr>
        <w:pStyle w:val="nofw1"/>
        <w:ind w:left="480" w:firstLine="0"/>
        <w:rPr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热</w:t>
      </w:r>
      <w:r w:rsidRPr="008C2106">
        <w:rPr>
          <w:rFonts w:hint="eastAsia"/>
          <w:color w:val="444444"/>
          <w:sz w:val="21"/>
          <w:szCs w:val="21"/>
        </w:rPr>
        <w:t>爱编程工作</w:t>
      </w:r>
      <w:r w:rsidRPr="008C2106">
        <w:rPr>
          <w:color w:val="444444"/>
          <w:sz w:val="21"/>
          <w:szCs w:val="21"/>
        </w:rPr>
        <w:t xml:space="preserve">, 强烈学习欲望, </w:t>
      </w:r>
      <w:r w:rsidR="00476B3F">
        <w:rPr>
          <w:rFonts w:hint="eastAsia"/>
          <w:color w:val="444444"/>
          <w:sz w:val="21"/>
          <w:szCs w:val="21"/>
        </w:rPr>
        <w:t>完美主义者，坚持1</w:t>
      </w:r>
      <w:r w:rsidR="00476B3F">
        <w:rPr>
          <w:color w:val="444444"/>
          <w:sz w:val="21"/>
          <w:szCs w:val="21"/>
        </w:rPr>
        <w:t>:1</w:t>
      </w:r>
      <w:r w:rsidR="00476B3F">
        <w:rPr>
          <w:rFonts w:hint="eastAsia"/>
          <w:color w:val="444444"/>
          <w:sz w:val="21"/>
          <w:szCs w:val="21"/>
        </w:rPr>
        <w:t xml:space="preserve"> 实现设计稿</w:t>
      </w:r>
    </w:p>
    <w:p w14:paraId="1C5F2DB1" w14:textId="77777777" w:rsidR="008C2106" w:rsidRDefault="008C2106" w:rsidP="008C2106">
      <w:pPr>
        <w:pStyle w:val="nofw1"/>
        <w:ind w:left="480" w:firstLine="0"/>
        <w:rPr>
          <w:color w:val="444444"/>
          <w:sz w:val="21"/>
          <w:szCs w:val="21"/>
        </w:rPr>
      </w:pPr>
      <w:r w:rsidRPr="008C2106">
        <w:rPr>
          <w:color w:val="444444"/>
          <w:sz w:val="21"/>
          <w:szCs w:val="21"/>
        </w:rPr>
        <w:t xml:space="preserve">1年半 Web 开发经验,  目前主要研究方向,JavaScript, </w:t>
      </w:r>
      <w:proofErr w:type="spellStart"/>
      <w:r w:rsidRPr="008C2106">
        <w:rPr>
          <w:color w:val="444444"/>
          <w:sz w:val="21"/>
          <w:szCs w:val="21"/>
        </w:rPr>
        <w:t>NodeJS</w:t>
      </w:r>
      <w:proofErr w:type="spellEnd"/>
      <w:r w:rsidRPr="008C2106">
        <w:rPr>
          <w:color w:val="444444"/>
          <w:sz w:val="21"/>
          <w:szCs w:val="21"/>
        </w:rPr>
        <w:t xml:space="preserve">, React, 熟悉基本的前后端分离架构, </w:t>
      </w:r>
    </w:p>
    <w:p w14:paraId="01E0F5DB" w14:textId="0A68A7E9" w:rsidR="008C2106" w:rsidRDefault="008C2106" w:rsidP="008C2106">
      <w:pPr>
        <w:pStyle w:val="nofw1"/>
        <w:ind w:left="480" w:firstLine="0"/>
        <w:rPr>
          <w:color w:val="444444"/>
          <w:sz w:val="21"/>
          <w:szCs w:val="21"/>
        </w:rPr>
      </w:pPr>
      <w:r w:rsidRPr="008C2106">
        <w:rPr>
          <w:color w:val="444444"/>
          <w:sz w:val="21"/>
          <w:szCs w:val="21"/>
        </w:rPr>
        <w:t>熟悉基本node react应用, 还在进一步学习中..., 希望可以加入一个技术氛围强, 可以使用新技术的团队...</w:t>
      </w:r>
    </w:p>
    <w:p w14:paraId="0F8E923A" w14:textId="77777777" w:rsidR="00A86EAB" w:rsidRDefault="007E5B67">
      <w:pPr>
        <w:pBdr>
          <w:bottom w:val="single" w:sz="6" w:space="0" w:color="444444"/>
        </w:pBdr>
        <w:spacing w:before="150" w:after="150"/>
        <w:outlineLvl w:val="3"/>
        <w:divId w:val="36128796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项目经验</w:t>
      </w:r>
    </w:p>
    <w:p w14:paraId="15565B4A" w14:textId="3409FC69" w:rsidR="008C2106" w:rsidRDefault="008C2106" w:rsidP="008C2106">
      <w:pPr>
        <w:pStyle w:val="nofw1"/>
        <w:ind w:firstLine="420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2015.10 – 至今</w:t>
      </w:r>
    </w:p>
    <w:p w14:paraId="36146057" w14:textId="54D2AE07" w:rsidR="008C2106" w:rsidRDefault="008C2106" w:rsidP="008C2106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 w:rsidRPr="008C2106">
        <w:rPr>
          <w:rFonts w:hint="eastAsia"/>
          <w:b/>
          <w:bCs/>
          <w:color w:val="444444"/>
          <w:sz w:val="20"/>
          <w:szCs w:val="20"/>
        </w:rPr>
        <w:t>知新网</w:t>
      </w:r>
      <w:r w:rsidRPr="008C2106">
        <w:rPr>
          <w:b/>
          <w:bCs/>
          <w:color w:val="444444"/>
          <w:sz w:val="20"/>
          <w:szCs w:val="20"/>
        </w:rPr>
        <w:t xml:space="preserve"> (教育类)</w:t>
      </w:r>
    </w:p>
    <w:p w14:paraId="0325715D" w14:textId="3AFF3797" w:rsidR="008C2106" w:rsidRPr="008C2106" w:rsidRDefault="008C2106" w:rsidP="008C2106">
      <w:pPr>
        <w:pStyle w:val="nofw1"/>
        <w:ind w:left="2100" w:firstLine="420"/>
        <w:rPr>
          <w:bCs/>
          <w:color w:val="444444"/>
          <w:sz w:val="20"/>
          <w:szCs w:val="20"/>
        </w:rPr>
      </w:pPr>
      <w:r w:rsidRPr="008C2106">
        <w:rPr>
          <w:bCs/>
          <w:color w:val="444444"/>
          <w:sz w:val="20"/>
          <w:szCs w:val="20"/>
        </w:rPr>
        <w:t>负责PC端Web开发</w:t>
      </w:r>
      <w:r w:rsidR="00476B3F">
        <w:rPr>
          <w:rFonts w:hint="eastAsia"/>
          <w:bCs/>
          <w:color w:val="444444"/>
          <w:sz w:val="20"/>
          <w:szCs w:val="20"/>
        </w:rPr>
        <w:t>,日常</w:t>
      </w:r>
      <w:r w:rsidR="00476B3F">
        <w:rPr>
          <w:bCs/>
          <w:color w:val="444444"/>
          <w:sz w:val="20"/>
          <w:szCs w:val="20"/>
        </w:rPr>
        <w:t>bug</w:t>
      </w:r>
      <w:r w:rsidR="00476B3F">
        <w:rPr>
          <w:rFonts w:hint="eastAsia"/>
          <w:bCs/>
          <w:color w:val="444444"/>
          <w:sz w:val="20"/>
          <w:szCs w:val="20"/>
        </w:rPr>
        <w:t>维护</w:t>
      </w:r>
      <w:r w:rsidRPr="008C2106">
        <w:rPr>
          <w:bCs/>
          <w:color w:val="444444"/>
          <w:sz w:val="20"/>
          <w:szCs w:val="20"/>
        </w:rPr>
        <w:t xml:space="preserve">, 使用Angular + node 做前后端分离架构, </w:t>
      </w:r>
      <w:proofErr w:type="spellStart"/>
      <w:r w:rsidRPr="008C2106">
        <w:rPr>
          <w:bCs/>
          <w:color w:val="444444"/>
          <w:sz w:val="20"/>
          <w:szCs w:val="20"/>
        </w:rPr>
        <w:t>api</w:t>
      </w:r>
      <w:proofErr w:type="spellEnd"/>
      <w:r w:rsidRPr="008C2106">
        <w:rPr>
          <w:bCs/>
          <w:color w:val="444444"/>
          <w:sz w:val="20"/>
          <w:szCs w:val="20"/>
        </w:rPr>
        <w:t>采用</w:t>
      </w:r>
      <w:proofErr w:type="spellStart"/>
      <w:r w:rsidRPr="008C2106">
        <w:rPr>
          <w:bCs/>
          <w:color w:val="444444"/>
          <w:sz w:val="20"/>
          <w:szCs w:val="20"/>
        </w:rPr>
        <w:t>RESTful</w:t>
      </w:r>
      <w:proofErr w:type="spellEnd"/>
      <w:r w:rsidRPr="008C2106">
        <w:rPr>
          <w:bCs/>
          <w:color w:val="444444"/>
          <w:sz w:val="20"/>
          <w:szCs w:val="20"/>
        </w:rPr>
        <w:t>风格,</w:t>
      </w:r>
    </w:p>
    <w:p w14:paraId="7E251265" w14:textId="1636E6A1" w:rsidR="008C2106" w:rsidRPr="008C2106" w:rsidRDefault="008C2106" w:rsidP="008C2106">
      <w:pPr>
        <w:pStyle w:val="nofw1"/>
        <w:ind w:left="2100" w:firstLine="420"/>
        <w:rPr>
          <w:bCs/>
          <w:color w:val="444444"/>
          <w:sz w:val="20"/>
          <w:szCs w:val="20"/>
        </w:rPr>
      </w:pPr>
      <w:r w:rsidRPr="008C2106">
        <w:rPr>
          <w:bCs/>
          <w:color w:val="444444"/>
          <w:sz w:val="20"/>
          <w:szCs w:val="20"/>
        </w:rPr>
        <w:t>负责开发 CMS 内容管理平台, 基本使用架构类似知心网, 使用UI框架Boot</w:t>
      </w:r>
    </w:p>
    <w:p w14:paraId="37DC7A88" w14:textId="63047587" w:rsidR="008C2106" w:rsidRDefault="008C2106" w:rsidP="008C2106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 w:rsidRPr="008C2106">
        <w:rPr>
          <w:rFonts w:hint="eastAsia"/>
          <w:b/>
          <w:bCs/>
          <w:color w:val="444444"/>
          <w:sz w:val="20"/>
          <w:szCs w:val="20"/>
        </w:rPr>
        <w:t>知新点点</w:t>
      </w:r>
      <w:r w:rsidRPr="008C2106">
        <w:rPr>
          <w:b/>
          <w:bCs/>
          <w:color w:val="444444"/>
          <w:sz w:val="20"/>
          <w:szCs w:val="20"/>
        </w:rPr>
        <w:t xml:space="preserve"> (学校资源管理</w:t>
      </w:r>
      <w:r>
        <w:rPr>
          <w:rFonts w:hint="eastAsia"/>
          <w:b/>
          <w:bCs/>
          <w:color w:val="444444"/>
          <w:sz w:val="20"/>
          <w:szCs w:val="20"/>
        </w:rPr>
        <w:t>系统</w:t>
      </w:r>
      <w:r w:rsidRPr="008C2106">
        <w:rPr>
          <w:b/>
          <w:bCs/>
          <w:color w:val="444444"/>
          <w:sz w:val="20"/>
          <w:szCs w:val="20"/>
        </w:rPr>
        <w:t>)</w:t>
      </w:r>
    </w:p>
    <w:p w14:paraId="04229EC3" w14:textId="24CDC0FD" w:rsidR="008C2106" w:rsidRDefault="008C2106" w:rsidP="008C2106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  <w:sz w:val="20"/>
          <w:szCs w:val="20"/>
        </w:rPr>
        <w:tab/>
      </w:r>
      <w:r>
        <w:rPr>
          <w:rFonts w:hint="eastAsia"/>
          <w:b/>
          <w:bCs/>
          <w:color w:val="444444"/>
          <w:sz w:val="20"/>
          <w:szCs w:val="20"/>
        </w:rPr>
        <w:tab/>
      </w:r>
      <w:r w:rsidRPr="008C2106">
        <w:rPr>
          <w:rFonts w:hint="eastAsia"/>
          <w:bCs/>
          <w:color w:val="444444"/>
          <w:sz w:val="20"/>
          <w:szCs w:val="20"/>
        </w:rPr>
        <w:t>负责开发知新点点</w:t>
      </w:r>
      <w:r w:rsidR="00476B3F">
        <w:rPr>
          <w:rFonts w:hint="eastAsia"/>
          <w:bCs/>
          <w:color w:val="444444"/>
          <w:sz w:val="20"/>
          <w:szCs w:val="20"/>
        </w:rPr>
        <w:t>学校资源管理系统，日常</w:t>
      </w:r>
      <w:r w:rsidR="00476B3F">
        <w:rPr>
          <w:bCs/>
          <w:color w:val="444444"/>
          <w:sz w:val="20"/>
          <w:szCs w:val="20"/>
        </w:rPr>
        <w:t>bug</w:t>
      </w:r>
      <w:r w:rsidR="00476B3F">
        <w:rPr>
          <w:rFonts w:hint="eastAsia"/>
          <w:bCs/>
          <w:color w:val="444444"/>
          <w:sz w:val="20"/>
          <w:szCs w:val="20"/>
        </w:rPr>
        <w:t>维护</w:t>
      </w:r>
      <w:r w:rsidRPr="008C2106">
        <w:rPr>
          <w:bCs/>
          <w:color w:val="444444"/>
          <w:sz w:val="20"/>
          <w:szCs w:val="20"/>
        </w:rPr>
        <w:t>, 解决学校数据导入, 老师学生基本数据生成, 以及生产运行数据</w:t>
      </w:r>
    </w:p>
    <w:p w14:paraId="4E668B82" w14:textId="1270CA6D" w:rsidR="00476B3F" w:rsidRDefault="00476B3F" w:rsidP="008C2106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 w:rsidRPr="00476B3F">
        <w:rPr>
          <w:rFonts w:hint="eastAsia"/>
          <w:b/>
          <w:bCs/>
          <w:color w:val="444444"/>
          <w:sz w:val="20"/>
          <w:szCs w:val="20"/>
        </w:rPr>
        <w:t>知新督导</w:t>
      </w:r>
      <w:r w:rsidRPr="00476B3F">
        <w:rPr>
          <w:b/>
          <w:bCs/>
          <w:color w:val="444444"/>
          <w:sz w:val="20"/>
          <w:szCs w:val="20"/>
        </w:rPr>
        <w:t xml:space="preserve"> (学校数据统计)</w:t>
      </w:r>
    </w:p>
    <w:p w14:paraId="0C12817B" w14:textId="017A66F8" w:rsidR="00476B3F" w:rsidRPr="00476B3F" w:rsidRDefault="00476B3F" w:rsidP="008C2106">
      <w:pPr>
        <w:pStyle w:val="nofw1"/>
        <w:ind w:left="1260" w:firstLine="420"/>
        <w:rPr>
          <w:bCs/>
          <w:color w:val="444444"/>
          <w:sz w:val="20"/>
          <w:szCs w:val="20"/>
        </w:rPr>
      </w:pPr>
      <w:r>
        <w:rPr>
          <w:b/>
          <w:bCs/>
          <w:color w:val="444444"/>
          <w:sz w:val="20"/>
          <w:szCs w:val="20"/>
        </w:rPr>
        <w:tab/>
      </w:r>
      <w:r>
        <w:rPr>
          <w:b/>
          <w:bCs/>
          <w:color w:val="444444"/>
          <w:sz w:val="20"/>
          <w:szCs w:val="20"/>
        </w:rPr>
        <w:tab/>
      </w:r>
      <w:r w:rsidRPr="00476B3F">
        <w:rPr>
          <w:rFonts w:hint="eastAsia"/>
          <w:bCs/>
          <w:color w:val="444444"/>
          <w:sz w:val="20"/>
          <w:szCs w:val="20"/>
        </w:rPr>
        <w:t>负责知新督导</w:t>
      </w:r>
      <w:r w:rsidRPr="00476B3F">
        <w:rPr>
          <w:bCs/>
          <w:color w:val="444444"/>
          <w:sz w:val="20"/>
          <w:szCs w:val="20"/>
        </w:rPr>
        <w:t>Web开发</w:t>
      </w:r>
      <w:r>
        <w:rPr>
          <w:rFonts w:hint="eastAsia"/>
          <w:bCs/>
          <w:color w:val="444444"/>
          <w:sz w:val="20"/>
          <w:szCs w:val="20"/>
        </w:rPr>
        <w:t>, 日常</w:t>
      </w:r>
      <w:r>
        <w:rPr>
          <w:bCs/>
          <w:color w:val="444444"/>
          <w:sz w:val="20"/>
          <w:szCs w:val="20"/>
        </w:rPr>
        <w:t>bug</w:t>
      </w:r>
      <w:r>
        <w:rPr>
          <w:rFonts w:hint="eastAsia"/>
          <w:bCs/>
          <w:color w:val="444444"/>
          <w:sz w:val="20"/>
          <w:szCs w:val="20"/>
        </w:rPr>
        <w:t>维护</w:t>
      </w:r>
      <w:r w:rsidRPr="00476B3F">
        <w:rPr>
          <w:bCs/>
          <w:color w:val="444444"/>
          <w:sz w:val="20"/>
          <w:szCs w:val="20"/>
        </w:rPr>
        <w:t xml:space="preserve">采用百度第三方插件 </w:t>
      </w:r>
      <w:proofErr w:type="spellStart"/>
      <w:r w:rsidRPr="00476B3F">
        <w:rPr>
          <w:bCs/>
          <w:color w:val="444444"/>
          <w:sz w:val="20"/>
          <w:szCs w:val="20"/>
        </w:rPr>
        <w:t>echart</w:t>
      </w:r>
      <w:proofErr w:type="spellEnd"/>
      <w:r w:rsidRPr="00476B3F">
        <w:rPr>
          <w:bCs/>
          <w:color w:val="444444"/>
          <w:sz w:val="20"/>
          <w:szCs w:val="20"/>
        </w:rPr>
        <w:t xml:space="preserve"> 进行数据图形展示</w:t>
      </w:r>
    </w:p>
    <w:p w14:paraId="6B8C69F9" w14:textId="589370D8" w:rsidR="00A86EAB" w:rsidRDefault="007E5B67">
      <w:pPr>
        <w:pStyle w:val="nofw1"/>
        <w:ind w:firstLine="420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 xml:space="preserve">2015.03 – </w:t>
      </w:r>
      <w:r w:rsidR="008C2106">
        <w:rPr>
          <w:rFonts w:hint="eastAsia"/>
          <w:b/>
          <w:bCs/>
          <w:color w:val="444444"/>
        </w:rPr>
        <w:t>2015.10</w:t>
      </w:r>
    </w:p>
    <w:p w14:paraId="04CA6A6D" w14:textId="77777777" w:rsidR="00A86EAB" w:rsidRDefault="007E5B67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  <w:sz w:val="20"/>
          <w:szCs w:val="20"/>
        </w:rPr>
        <w:t>知  学-app</w:t>
      </w:r>
    </w:p>
    <w:p w14:paraId="6461798A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Cs/>
          <w:color w:val="444444"/>
          <w:sz w:val="20"/>
          <w:szCs w:val="20"/>
        </w:rPr>
        <w:t>负责产品移动端原型设计,需求解决方案,不断优化提高提高用户体验;</w:t>
      </w:r>
    </w:p>
    <w:p w14:paraId="0A8087D7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</w:t>
      </w:r>
      <w:proofErr w:type="spellStart"/>
      <w:r>
        <w:rPr>
          <w:rFonts w:hint="eastAsia"/>
          <w:bCs/>
          <w:color w:val="444444"/>
          <w:sz w:val="20"/>
          <w:szCs w:val="20"/>
        </w:rPr>
        <w:t>ios</w:t>
      </w:r>
      <w:proofErr w:type="spellEnd"/>
      <w:r>
        <w:rPr>
          <w:rFonts w:hint="eastAsia"/>
          <w:bCs/>
          <w:color w:val="444444"/>
          <w:sz w:val="20"/>
          <w:szCs w:val="20"/>
        </w:rPr>
        <w:t>端,android端,web端视觉设计,交互设计,把控客户端开发流程，并制定公司html5开发规范;</w:t>
      </w:r>
    </w:p>
    <w:p w14:paraId="7FE7FB5F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负责制定产品UI视觉规范并逐步完善形成文档;</w:t>
      </w:r>
    </w:p>
    <w:p w14:paraId="01A37B87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负责知学App用户使用手册，多元智能测试，世界脑力大赛官方报名移动端页面设计，html5+css3+js实现;</w:t>
      </w:r>
    </w:p>
    <w:p w14:paraId="77C6A203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负责公司所有浏览器兼容性问题。</w:t>
      </w:r>
    </w:p>
    <w:p w14:paraId="1A42413C" w14:textId="77777777" w:rsidR="00A86EAB" w:rsidRDefault="007E5B67">
      <w:pPr>
        <w:pStyle w:val="nofw1"/>
        <w:ind w:firstLine="0"/>
        <w:rPr>
          <w:b/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 xml:space="preserve">  </w:t>
      </w:r>
      <w:r>
        <w:rPr>
          <w:rFonts w:hint="eastAsia"/>
          <w:bCs/>
          <w:color w:val="444444"/>
          <w:sz w:val="20"/>
          <w:szCs w:val="20"/>
        </w:rPr>
        <w:tab/>
        <w:t xml:space="preserve">   </w:t>
      </w:r>
      <w:r>
        <w:rPr>
          <w:rFonts w:hint="eastAsia"/>
          <w:b/>
          <w:bCs/>
          <w:color w:val="444444"/>
          <w:sz w:val="20"/>
          <w:szCs w:val="20"/>
        </w:rPr>
        <w:t>知学DIY-web</w:t>
      </w:r>
    </w:p>
    <w:p w14:paraId="7ACD4846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Cs/>
          <w:color w:val="444444"/>
          <w:sz w:val="20"/>
          <w:szCs w:val="20"/>
        </w:rPr>
        <w:t>负责产品web端设计及开发;UI框架使用bootstrap 响应式布局，适配PC及移动端;</w:t>
      </w:r>
    </w:p>
    <w:p w14:paraId="305AAF73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使用</w:t>
      </w:r>
      <w:proofErr w:type="spellStart"/>
      <w:r>
        <w:rPr>
          <w:rFonts w:hint="eastAsia"/>
          <w:bCs/>
          <w:color w:val="444444"/>
          <w:sz w:val="20"/>
          <w:szCs w:val="20"/>
        </w:rPr>
        <w:t>jQuery</w:t>
      </w:r>
      <w:proofErr w:type="spellEnd"/>
      <w:r>
        <w:rPr>
          <w:rFonts w:hint="eastAsia"/>
          <w:bCs/>
          <w:color w:val="444444"/>
          <w:sz w:val="20"/>
          <w:szCs w:val="20"/>
        </w:rPr>
        <w:t>做页面操作,并接入百度地图等第三方前端API;</w:t>
      </w:r>
    </w:p>
    <w:p w14:paraId="220998BC" w14:textId="77777777" w:rsidR="00A86EAB" w:rsidRDefault="007E5B67">
      <w:pPr>
        <w:pStyle w:val="nofw1"/>
        <w:ind w:firstLine="420"/>
        <w:rPr>
          <w:b/>
          <w:bCs/>
          <w:color w:val="444444"/>
        </w:rPr>
      </w:pPr>
      <w:r>
        <w:rPr>
          <w:rFonts w:hint="eastAsia"/>
          <w:b/>
          <w:bCs/>
          <w:color w:val="444444"/>
        </w:rPr>
        <w:t>2014.10 – 2015.02</w:t>
      </w:r>
    </w:p>
    <w:p w14:paraId="6535227C" w14:textId="77777777" w:rsidR="00A86EAB" w:rsidRDefault="007E5B67">
      <w:pPr>
        <w:pStyle w:val="nofw1"/>
        <w:ind w:left="1260" w:firstLine="420"/>
        <w:rPr>
          <w:b/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  <w:sz w:val="20"/>
          <w:szCs w:val="20"/>
        </w:rPr>
        <w:t>修神马-app</w:t>
      </w:r>
    </w:p>
    <w:p w14:paraId="4278E61C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/>
          <w:bCs/>
          <w:color w:val="444444"/>
        </w:rPr>
        <w:tab/>
      </w:r>
      <w:r>
        <w:rPr>
          <w:rFonts w:hint="eastAsia"/>
          <w:bCs/>
          <w:color w:val="444444"/>
          <w:sz w:val="20"/>
          <w:szCs w:val="20"/>
        </w:rPr>
        <w:t>负责产品</w:t>
      </w:r>
      <w:proofErr w:type="spellStart"/>
      <w:r>
        <w:rPr>
          <w:rFonts w:hint="eastAsia"/>
          <w:bCs/>
          <w:color w:val="444444"/>
          <w:sz w:val="20"/>
          <w:szCs w:val="20"/>
        </w:rPr>
        <w:t>ios</w:t>
      </w:r>
      <w:proofErr w:type="spellEnd"/>
      <w:r>
        <w:rPr>
          <w:rFonts w:hint="eastAsia"/>
          <w:bCs/>
          <w:color w:val="444444"/>
          <w:sz w:val="20"/>
          <w:szCs w:val="20"/>
        </w:rPr>
        <w:t>端,android端,web端视觉设计,交互设计;</w:t>
      </w:r>
    </w:p>
    <w:p w14:paraId="33208BB3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不断优化升级产品UI,提高界面视觉体验;</w:t>
      </w:r>
    </w:p>
    <w:p w14:paraId="029C2F78" w14:textId="77777777" w:rsidR="00A86EAB" w:rsidRDefault="007E5B67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  <w:t>参与产品原型设计;</w:t>
      </w:r>
    </w:p>
    <w:p w14:paraId="13D54B07" w14:textId="69326F50" w:rsidR="00A86EAB" w:rsidRDefault="007E5B67" w:rsidP="00476B3F">
      <w:pPr>
        <w:pStyle w:val="nofw1"/>
        <w:ind w:firstLine="0"/>
        <w:rPr>
          <w:bCs/>
          <w:color w:val="444444"/>
          <w:sz w:val="20"/>
          <w:szCs w:val="20"/>
        </w:rPr>
      </w:pP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  <w:r>
        <w:rPr>
          <w:rFonts w:hint="eastAsia"/>
          <w:bCs/>
          <w:color w:val="444444"/>
          <w:sz w:val="20"/>
          <w:szCs w:val="20"/>
        </w:rPr>
        <w:tab/>
      </w:r>
    </w:p>
    <w:sectPr w:rsidR="00A86EA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2"/>
  <w:displayBackgroundShape/>
  <w:bordersDoNotSurroundHeader/>
  <w:bordersDoNotSurroundFooter/>
  <w:proofState w:spelling="clean" w:grammar="clean"/>
  <w:attachedTemplate r:id="rId1"/>
  <w:doNotTrackMoves/>
  <w:defaultTabStop w:val="420"/>
  <w:noPunctuationKerning/>
  <w:characterSpacingControl w:val="doNotCompress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7E5B67"/>
    <w:rsid w:val="001B088C"/>
    <w:rsid w:val="002E75BD"/>
    <w:rsid w:val="003D3439"/>
    <w:rsid w:val="00434D65"/>
    <w:rsid w:val="00476B3F"/>
    <w:rsid w:val="004A7266"/>
    <w:rsid w:val="007D2C4F"/>
    <w:rsid w:val="007E5B67"/>
    <w:rsid w:val="008C2106"/>
    <w:rsid w:val="00A86EAB"/>
    <w:rsid w:val="00AE5AE0"/>
    <w:rsid w:val="00C37BF8"/>
    <w:rsid w:val="00C9620C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BC5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1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1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标题 1字符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0">
    <w:name w:val="标题 3字符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semiHidden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2">
    <w:name w:val="toc 2"/>
    <w:basedOn w:val="a"/>
    <w:next w:val="a"/>
    <w:autoRedefine/>
    <w:uiPriority w:val="39"/>
    <w:semiHidden/>
    <w:unhideWhenUsed/>
    <w:rPr>
      <w:rFonts w:asciiTheme="minorHAnsi" w:hAnsiTheme="minorHAnsi"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a5">
    <w:name w:val="header"/>
    <w:basedOn w:val="a"/>
    <w:link w:val="13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1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9">
    <w:name w:val="Body Text"/>
    <w:basedOn w:val="a"/>
    <w:link w:val="15"/>
    <w:uiPriority w:val="99"/>
    <w:semiHidden/>
    <w:unhideWhenUsed/>
    <w:pPr>
      <w:spacing w:after="120"/>
    </w:pPr>
  </w:style>
  <w:style w:type="character" w:customStyle="1" w:styleId="aa">
    <w:name w:val="正文文本字符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styleId="ab">
    <w:name w:val="Balloon Text"/>
    <w:basedOn w:val="a"/>
    <w:link w:val="16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resume">
    <w:name w:val="resume"/>
    <w:basedOn w:val="a"/>
    <w:uiPriority w:val="99"/>
    <w:semiHidden/>
    <w:rPr>
      <w:color w:val="444444"/>
      <w:sz w:val="21"/>
      <w:szCs w:val="21"/>
    </w:rPr>
  </w:style>
  <w:style w:type="paragraph" w:customStyle="1" w:styleId="nofw">
    <w:name w:val="nofw"/>
    <w:basedOn w:val="a"/>
    <w:uiPriority w:val="99"/>
    <w:semiHidden/>
    <w:pPr>
      <w:spacing w:before="100" w:beforeAutospacing="1" w:after="100" w:afterAutospacing="1"/>
    </w:pPr>
  </w:style>
  <w:style w:type="paragraph" w:customStyle="1" w:styleId="fontw">
    <w:name w:val="fontw"/>
    <w:basedOn w:val="a"/>
    <w:uiPriority w:val="99"/>
    <w:semiHidden/>
    <w:pPr>
      <w:spacing w:before="100" w:beforeAutospacing="1" w:after="100" w:afterAutospacing="1"/>
    </w:pPr>
  </w:style>
  <w:style w:type="paragraph" w:customStyle="1" w:styleId="nofw1">
    <w:name w:val="nofw1"/>
    <w:basedOn w:val="a"/>
    <w:uiPriority w:val="99"/>
    <w:semiHidden/>
    <w:pPr>
      <w:spacing w:line="360" w:lineRule="atLeast"/>
      <w:ind w:firstLine="480"/>
    </w:pPr>
  </w:style>
  <w:style w:type="paragraph" w:customStyle="1" w:styleId="fontw1">
    <w:name w:val="fontw1"/>
    <w:basedOn w:val="a"/>
    <w:uiPriority w:val="99"/>
    <w:semiHidden/>
    <w:pPr>
      <w:spacing w:line="360" w:lineRule="atLeast"/>
    </w:pPr>
  </w:style>
  <w:style w:type="character" w:customStyle="1" w:styleId="1Char">
    <w:name w:val="标题 1 Char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Char">
    <w:name w:val="标题 3 Char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Char">
    <w:name w:val="页眉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1">
    <w:name w:val="正文文本 Char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character" w:customStyle="1" w:styleId="Char2">
    <w:name w:val="批注框文本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11">
    <w:name w:val="标题 1字符1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1">
    <w:name w:val="标题 3字符1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13">
    <w:name w:val="页眉字符1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4">
    <w:name w:val="页脚字符1"/>
    <w:basedOn w:val="a0"/>
    <w:link w:val="a7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6">
    <w:name w:val="批注框文本字符1"/>
    <w:basedOn w:val="a0"/>
    <w:link w:val="ab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character" w:customStyle="1" w:styleId="15">
    <w:name w:val="正文文本字符1"/>
    <w:basedOn w:val="a0"/>
    <w:link w:val="a9"/>
    <w:uiPriority w:val="99"/>
    <w:locked/>
    <w:rPr>
      <w:rFonts w:ascii="宋体" w:eastAsia="宋体" w:hAnsi="宋体" w:cs="宋体" w:hint="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1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1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标题 1字符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0">
    <w:name w:val="标题 3字符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semiHidden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2">
    <w:name w:val="toc 2"/>
    <w:basedOn w:val="a"/>
    <w:next w:val="a"/>
    <w:autoRedefine/>
    <w:uiPriority w:val="39"/>
    <w:semiHidden/>
    <w:unhideWhenUsed/>
    <w:rPr>
      <w:rFonts w:asciiTheme="minorHAnsi" w:hAnsiTheme="minorHAnsi"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a5">
    <w:name w:val="header"/>
    <w:basedOn w:val="a"/>
    <w:link w:val="13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1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9">
    <w:name w:val="Body Text"/>
    <w:basedOn w:val="a"/>
    <w:link w:val="15"/>
    <w:uiPriority w:val="99"/>
    <w:semiHidden/>
    <w:unhideWhenUsed/>
    <w:pPr>
      <w:spacing w:after="120"/>
    </w:pPr>
  </w:style>
  <w:style w:type="character" w:customStyle="1" w:styleId="aa">
    <w:name w:val="正文文本字符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styleId="ab">
    <w:name w:val="Balloon Text"/>
    <w:basedOn w:val="a"/>
    <w:link w:val="16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resume">
    <w:name w:val="resume"/>
    <w:basedOn w:val="a"/>
    <w:uiPriority w:val="99"/>
    <w:semiHidden/>
    <w:rPr>
      <w:color w:val="444444"/>
      <w:sz w:val="21"/>
      <w:szCs w:val="21"/>
    </w:rPr>
  </w:style>
  <w:style w:type="paragraph" w:customStyle="1" w:styleId="nofw">
    <w:name w:val="nofw"/>
    <w:basedOn w:val="a"/>
    <w:uiPriority w:val="99"/>
    <w:semiHidden/>
    <w:pPr>
      <w:spacing w:before="100" w:beforeAutospacing="1" w:after="100" w:afterAutospacing="1"/>
    </w:pPr>
  </w:style>
  <w:style w:type="paragraph" w:customStyle="1" w:styleId="fontw">
    <w:name w:val="fontw"/>
    <w:basedOn w:val="a"/>
    <w:uiPriority w:val="99"/>
    <w:semiHidden/>
    <w:pPr>
      <w:spacing w:before="100" w:beforeAutospacing="1" w:after="100" w:afterAutospacing="1"/>
    </w:pPr>
  </w:style>
  <w:style w:type="paragraph" w:customStyle="1" w:styleId="nofw1">
    <w:name w:val="nofw1"/>
    <w:basedOn w:val="a"/>
    <w:uiPriority w:val="99"/>
    <w:semiHidden/>
    <w:pPr>
      <w:spacing w:line="360" w:lineRule="atLeast"/>
      <w:ind w:firstLine="480"/>
    </w:pPr>
  </w:style>
  <w:style w:type="paragraph" w:customStyle="1" w:styleId="fontw1">
    <w:name w:val="fontw1"/>
    <w:basedOn w:val="a"/>
    <w:uiPriority w:val="99"/>
    <w:semiHidden/>
    <w:pPr>
      <w:spacing w:line="360" w:lineRule="atLeast"/>
    </w:pPr>
  </w:style>
  <w:style w:type="character" w:customStyle="1" w:styleId="1Char">
    <w:name w:val="标题 1 Char"/>
    <w:basedOn w:val="a0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Char">
    <w:name w:val="标题 3 Char"/>
    <w:basedOn w:val="a0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Char">
    <w:name w:val="页眉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Char1">
    <w:name w:val="正文文本 Char"/>
    <w:basedOn w:val="a0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character" w:customStyle="1" w:styleId="Char2">
    <w:name w:val="批注框文本 Char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11">
    <w:name w:val="标题 1字符1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1">
    <w:name w:val="标题 3字符1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13">
    <w:name w:val="页眉字符1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4">
    <w:name w:val="页脚字符1"/>
    <w:basedOn w:val="a0"/>
    <w:link w:val="a7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6">
    <w:name w:val="批注框文本字符1"/>
    <w:basedOn w:val="a0"/>
    <w:link w:val="ab"/>
    <w:uiPriority w:val="99"/>
    <w:semiHidden/>
    <w:locked/>
    <w:rPr>
      <w:rFonts w:ascii="Heiti SC Light" w:eastAsia="Heiti SC Light" w:hAnsi="宋体" w:cs="宋体" w:hint="eastAsia"/>
      <w:sz w:val="18"/>
      <w:szCs w:val="18"/>
    </w:rPr>
  </w:style>
  <w:style w:type="character" w:customStyle="1" w:styleId="15">
    <w:name w:val="正文文本字符1"/>
    <w:basedOn w:val="a0"/>
    <w:link w:val="a9"/>
    <w:uiPriority w:val="99"/>
    <w:locked/>
    <w:rPr>
      <w:rFonts w:ascii="宋体" w:eastAsia="宋体" w:hAnsi="宋体" w:cs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951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770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5349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2180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43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3587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70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164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10430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0754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6942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32384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675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862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7416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7695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20300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6422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188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1842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361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2148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51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6659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803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7747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2978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13088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27390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426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686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4762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1691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105416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14135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444444"/>
        <w:right w:val="none" w:sz="0" w:space="0" w:color="auto"/>
      </w:divBdr>
      <w:divsChild>
        <w:div w:id="154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444"/>
            <w:right w:val="none" w:sz="0" w:space="0" w:color="auto"/>
          </w:divBdr>
          <w:divsChild>
            <w:div w:id="356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44444"/>
                <w:right w:val="none" w:sz="0" w:space="0" w:color="auto"/>
              </w:divBdr>
              <w:divsChild>
                <w:div w:id="1763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44444"/>
                    <w:right w:val="none" w:sz="0" w:space="0" w:color="auto"/>
                  </w:divBdr>
                  <w:divsChild>
                    <w:div w:id="3958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444444"/>
                        <w:right w:val="none" w:sz="0" w:space="0" w:color="auto"/>
                      </w:divBdr>
                      <w:divsChild>
                        <w:div w:id="13602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444444"/>
                            <w:right w:val="none" w:sz="0" w:space="0" w:color="auto"/>
                          </w:divBdr>
                          <w:divsChild>
                            <w:div w:id="67537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44444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255</Words>
  <Characters>1457</Characters>
  <Application>Microsoft Macintosh Word</Application>
  <DocSecurity>0</DocSecurity>
  <Lines>12</Lines>
  <Paragraphs>3</Paragraphs>
  <ScaleCrop>false</ScaleCrop>
  <Company>P R C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郎 啸宇</dc:creator>
  <cp:keywords/>
  <dc:description/>
  <cp:lastModifiedBy>郎 啸宇</cp:lastModifiedBy>
  <cp:revision>15</cp:revision>
  <cp:lastPrinted>2015-09-22T01:33:00Z</cp:lastPrinted>
  <dcterms:created xsi:type="dcterms:W3CDTF">2015-09-23T01:59:00Z</dcterms:created>
  <dcterms:modified xsi:type="dcterms:W3CDTF">2016-08-24T08:58:00Z</dcterms:modified>
</cp:coreProperties>
</file>